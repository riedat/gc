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E" w:rsidRDefault="006E5F3E" w:rsidP="00FF422E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>C</w:t>
      </w:r>
      <w:r w:rsidR="00FF422E">
        <w:rPr>
          <w:b/>
          <w:sz w:val="28"/>
        </w:rPr>
        <w:t>itation re</w:t>
      </w:r>
      <w:r>
        <w:rPr>
          <w:b/>
          <w:sz w:val="28"/>
        </w:rPr>
        <w:t>port</w:t>
      </w:r>
      <w:r w:rsidR="00FF422E">
        <w:rPr>
          <w:b/>
          <w:sz w:val="28"/>
        </w:rPr>
        <w:t xml:space="preserve"> </w:t>
      </w:r>
      <w:r w:rsidR="0067635F">
        <w:rPr>
          <w:b/>
          <w:sz w:val="28"/>
        </w:rPr>
        <w:t>from</w:t>
      </w:r>
      <w:bookmarkStart w:id="0" w:name="_GoBack"/>
      <w:bookmarkEnd w:id="0"/>
      <w:r w:rsidR="00FF422E">
        <w:rPr>
          <w:b/>
          <w:sz w:val="28"/>
        </w:rPr>
        <w:t xml:space="preserve"> ISI Web of knowledge</w:t>
      </w:r>
    </w:p>
    <w:p w:rsidR="00551634" w:rsidRDefault="00551634" w:rsidP="00FF422E">
      <w:pPr>
        <w:ind w:firstLine="720"/>
        <w:jc w:val="center"/>
        <w:rPr>
          <w:b/>
          <w:sz w:val="28"/>
        </w:rPr>
      </w:pPr>
    </w:p>
    <w:p w:rsidR="00FF422E" w:rsidRDefault="00551634" w:rsidP="00FF422E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F1D3F" wp14:editId="1591C844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553325" cy="7749540"/>
            <wp:effectExtent l="0" t="0" r="9525" b="3810"/>
            <wp:wrapNone/>
            <wp:docPr id="1" name="Picture 1" descr="C:\Users\Clement\Green Card\ISI Individual statistic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Green Card\ISI Individual statistics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22E" w:rsidRDefault="00FF422E" w:rsidP="00FF422E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3791"/>
      </w:tblGrid>
      <w:tr w:rsidR="00FF422E" w:rsidTr="00FF422E">
        <w:trPr>
          <w:trHeight w:val="545"/>
        </w:trPr>
        <w:tc>
          <w:tcPr>
            <w:tcW w:w="4495" w:type="dxa"/>
          </w:tcPr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Number of publication</w:t>
            </w:r>
            <w:r w:rsidR="006A2222">
              <w:rPr>
                <w:sz w:val="20"/>
              </w:rPr>
              <w:t>s</w:t>
            </w:r>
            <w:r w:rsidRPr="00551634">
              <w:rPr>
                <w:sz w:val="20"/>
              </w:rPr>
              <w:t>: 12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Sum of the Times Cited: 103</w:t>
            </w:r>
            <w:r w:rsidRPr="00551634">
              <w:rPr>
                <w:sz w:val="20"/>
              </w:rPr>
              <w:tab/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Sum of Times Cited without self-citations: 80</w:t>
            </w:r>
          </w:p>
        </w:tc>
        <w:tc>
          <w:tcPr>
            <w:tcW w:w="3791" w:type="dxa"/>
          </w:tcPr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Citing Articles: 57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Citing Articles without self-citations: 48</w:t>
            </w:r>
          </w:p>
          <w:p w:rsidR="00FF422E" w:rsidRPr="00551634" w:rsidRDefault="00FF422E" w:rsidP="00FF422E">
            <w:pPr>
              <w:jc w:val="both"/>
              <w:rPr>
                <w:sz w:val="20"/>
              </w:rPr>
            </w:pPr>
            <w:r w:rsidRPr="00551634">
              <w:rPr>
                <w:sz w:val="20"/>
              </w:rPr>
              <w:t>Average Citations per Item: 8.58</w:t>
            </w:r>
          </w:p>
        </w:tc>
      </w:tr>
    </w:tbl>
    <w:p w:rsidR="00FF422E" w:rsidRDefault="00FF422E" w:rsidP="00FF422E">
      <w:pPr>
        <w:jc w:val="both"/>
      </w:pPr>
    </w:p>
    <w:p w:rsidR="00FF422E" w:rsidRPr="00FF422E" w:rsidRDefault="00FF422E" w:rsidP="00FF422E">
      <w:pPr>
        <w:ind w:firstLine="720"/>
        <w:jc w:val="center"/>
        <w:rPr>
          <w:b/>
          <w:sz w:val="28"/>
        </w:rPr>
      </w:pPr>
    </w:p>
    <w:sectPr w:rsidR="00FF422E" w:rsidRPr="00FF422E" w:rsidSect="005516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E"/>
    <w:rsid w:val="00145382"/>
    <w:rsid w:val="00155FD9"/>
    <w:rsid w:val="001665B5"/>
    <w:rsid w:val="001F204C"/>
    <w:rsid w:val="00214342"/>
    <w:rsid w:val="003974F4"/>
    <w:rsid w:val="003A0A6E"/>
    <w:rsid w:val="003B6DE8"/>
    <w:rsid w:val="00551634"/>
    <w:rsid w:val="00605D8A"/>
    <w:rsid w:val="0067635F"/>
    <w:rsid w:val="006A2222"/>
    <w:rsid w:val="006B4311"/>
    <w:rsid w:val="006E5F3E"/>
    <w:rsid w:val="00765CA5"/>
    <w:rsid w:val="00A4453A"/>
    <w:rsid w:val="00B36FE6"/>
    <w:rsid w:val="00B57176"/>
    <w:rsid w:val="00C94D32"/>
    <w:rsid w:val="00CF19A5"/>
    <w:rsid w:val="00DC757E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602FF-5BD6-4191-9F19-F28D59F4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F4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2</cp:revision>
  <cp:lastPrinted>2014-04-11T21:08:00Z</cp:lastPrinted>
  <dcterms:created xsi:type="dcterms:W3CDTF">2014-04-11T21:09:00Z</dcterms:created>
  <dcterms:modified xsi:type="dcterms:W3CDTF">2014-04-11T21:09:00Z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