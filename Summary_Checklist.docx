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F3" w:rsidRPr="00942147" w:rsidRDefault="001118F3" w:rsidP="001118F3">
      <w:pPr>
        <w:ind w:firstLine="720"/>
        <w:jc w:val="center"/>
        <w:rPr>
          <w:b/>
          <w:sz w:val="32"/>
        </w:rPr>
      </w:pPr>
      <w:r w:rsidRPr="00942147">
        <w:rPr>
          <w:b/>
          <w:sz w:val="32"/>
        </w:rPr>
        <w:t>Composition of the petition</w:t>
      </w:r>
      <w:r w:rsidR="002C79CF" w:rsidRPr="00942147">
        <w:rPr>
          <w:b/>
          <w:sz w:val="32"/>
        </w:rPr>
        <w:t xml:space="preserve"> </w:t>
      </w:r>
    </w:p>
    <w:p w:rsidR="002C79CF" w:rsidRPr="00942147" w:rsidRDefault="002C79CF" w:rsidP="001118F3">
      <w:pPr>
        <w:ind w:firstLine="720"/>
        <w:jc w:val="center"/>
        <w:rPr>
          <w:b/>
          <w:sz w:val="32"/>
        </w:rPr>
      </w:pPr>
      <w:r w:rsidRPr="00942147">
        <w:rPr>
          <w:b/>
          <w:sz w:val="32"/>
        </w:rPr>
        <w:t>for classification as an alien of extraordinary ability</w:t>
      </w:r>
    </w:p>
    <w:p w:rsidR="002C79CF" w:rsidRPr="001118F3" w:rsidRDefault="002C79CF" w:rsidP="001118F3">
      <w:pPr>
        <w:ind w:firstLine="720"/>
        <w:jc w:val="center"/>
        <w:rPr>
          <w:b/>
          <w:sz w:val="28"/>
        </w:rPr>
      </w:pPr>
    </w:p>
    <w:p w:rsidR="001118F3" w:rsidRDefault="001118F3" w:rsidP="001118F3">
      <w:pPr>
        <w:ind w:firstLine="720"/>
        <w:jc w:val="center"/>
        <w:rPr>
          <w:b/>
          <w:sz w:val="28"/>
        </w:rPr>
      </w:pPr>
    </w:p>
    <w:p w:rsidR="00E52FD4" w:rsidRDefault="00E52FD4" w:rsidP="00E52FD4">
      <w:pPr>
        <w:jc w:val="both"/>
      </w:pPr>
      <w:r>
        <w:t>Dear immigration officer,</w:t>
      </w:r>
    </w:p>
    <w:p w:rsidR="00E52FD4" w:rsidRDefault="00E52FD4" w:rsidP="00E52FD4">
      <w:pPr>
        <w:jc w:val="both"/>
      </w:pPr>
    </w:p>
    <w:p w:rsidR="00E52FD4" w:rsidRPr="001118F3" w:rsidRDefault="00E52FD4" w:rsidP="00E52FD4">
      <w:pPr>
        <w:jc w:val="both"/>
        <w:rPr>
          <w:b/>
          <w:sz w:val="28"/>
        </w:rPr>
      </w:pPr>
      <w:r>
        <w:t xml:space="preserve">  My name is Clement Riedel. This document list</w:t>
      </w:r>
      <w:r w:rsidR="002C79CF">
        <w:t>s</w:t>
      </w:r>
      <w:r>
        <w:t xml:space="preserve"> exhaustively all the documents that compose</w:t>
      </w:r>
      <w:r w:rsidRPr="00E52FD4">
        <w:t xml:space="preserve"> my petition for classification as an alien of extraordinary ability under section 203(b</w:t>
      </w:r>
      <w:proofErr w:type="gramStart"/>
      <w:r w:rsidRPr="00E52FD4">
        <w:t>)(</w:t>
      </w:r>
      <w:proofErr w:type="gramEnd"/>
      <w:r w:rsidRPr="00E52FD4">
        <w:t xml:space="preserve">1)(A) of the </w:t>
      </w:r>
      <w:r>
        <w:t>Immigration and Nationality Act. I am applying with a Premium Service (</w:t>
      </w:r>
      <w:r w:rsidR="002C79CF">
        <w:t>form I-907</w:t>
      </w:r>
      <w:r>
        <w:t xml:space="preserve">) </w:t>
      </w:r>
      <w:r w:rsidR="002C79CF">
        <w:t>for</w:t>
      </w:r>
      <w:r>
        <w:t xml:space="preserve"> </w:t>
      </w:r>
      <w:r w:rsidR="002C79CF">
        <w:t xml:space="preserve">a </w:t>
      </w:r>
      <w:r>
        <w:t>concurrent filling of</w:t>
      </w:r>
      <w:r w:rsidR="002C79CF">
        <w:t xml:space="preserve"> forms</w:t>
      </w:r>
      <w:r>
        <w:t xml:space="preserve"> I-140 and </w:t>
      </w:r>
      <w:r w:rsidR="002C79CF">
        <w:t>I-485</w:t>
      </w:r>
      <w:r>
        <w:t>.</w:t>
      </w:r>
      <w:r w:rsidR="00021F7D">
        <w:t xml:space="preserve"> Below is the composition of the list of documents contained in this petition:</w:t>
      </w:r>
    </w:p>
    <w:p w:rsidR="001118F3" w:rsidRPr="001118F3" w:rsidRDefault="001118F3" w:rsidP="001118F3">
      <w:pPr>
        <w:ind w:firstLine="720"/>
        <w:jc w:val="center"/>
        <w:rPr>
          <w:b/>
          <w:sz w:val="28"/>
        </w:rPr>
      </w:pPr>
    </w:p>
    <w:p w:rsidR="008C3D9B" w:rsidRDefault="008C3D9B" w:rsidP="00DE23B5">
      <w:pPr>
        <w:jc w:val="both"/>
        <w:rPr>
          <w:b/>
        </w:rPr>
      </w:pPr>
      <w:r w:rsidRPr="008C3D9B">
        <w:rPr>
          <w:b/>
        </w:rPr>
        <w:t>Form</w:t>
      </w:r>
      <w:r w:rsidR="002C79CF">
        <w:rPr>
          <w:b/>
        </w:rPr>
        <w:t xml:space="preserve"> I-907</w:t>
      </w:r>
      <w:r w:rsidRPr="008C3D9B">
        <w:rPr>
          <w:b/>
        </w:rPr>
        <w:t xml:space="preserve"> and check</w:t>
      </w:r>
      <w:r w:rsidR="002C79CF">
        <w:rPr>
          <w:b/>
        </w:rPr>
        <w:t xml:space="preserve"> of </w:t>
      </w:r>
      <w:r w:rsidR="002C79CF" w:rsidRPr="002C79CF">
        <w:rPr>
          <w:b/>
        </w:rPr>
        <w:t>$1,225</w:t>
      </w:r>
    </w:p>
    <w:p w:rsidR="00DE23B5" w:rsidRPr="002B72E3" w:rsidRDefault="001118F3" w:rsidP="00DE23B5">
      <w:pPr>
        <w:jc w:val="both"/>
        <w:rPr>
          <w:b/>
        </w:rPr>
      </w:pPr>
      <w:r w:rsidRPr="002B72E3">
        <w:rPr>
          <w:b/>
        </w:rPr>
        <w:t>Form I-140 and check</w:t>
      </w:r>
      <w:r w:rsidR="002C79CF">
        <w:rPr>
          <w:b/>
        </w:rPr>
        <w:t xml:space="preserve"> of $580</w:t>
      </w:r>
    </w:p>
    <w:p w:rsidR="001118F3" w:rsidRPr="002B72E3" w:rsidRDefault="001118F3" w:rsidP="00DE23B5">
      <w:pPr>
        <w:jc w:val="both"/>
        <w:rPr>
          <w:b/>
        </w:rPr>
      </w:pPr>
      <w:r w:rsidRPr="002B72E3">
        <w:rPr>
          <w:b/>
        </w:rPr>
        <w:t xml:space="preserve">Form </w:t>
      </w:r>
      <w:r w:rsidR="002C79CF">
        <w:rPr>
          <w:b/>
        </w:rPr>
        <w:t>I-485</w:t>
      </w:r>
      <w:r w:rsidRPr="002B72E3">
        <w:rPr>
          <w:b/>
        </w:rPr>
        <w:t xml:space="preserve"> and check</w:t>
      </w:r>
      <w:r w:rsidR="002C79CF">
        <w:rPr>
          <w:b/>
        </w:rPr>
        <w:t xml:space="preserve"> of </w:t>
      </w:r>
      <w:r w:rsidR="002C79CF" w:rsidRPr="002C79CF">
        <w:rPr>
          <w:b/>
        </w:rPr>
        <w:t>$1070</w:t>
      </w:r>
    </w:p>
    <w:p w:rsidR="001118F3" w:rsidRPr="002B72E3" w:rsidRDefault="001118F3" w:rsidP="00DE23B5">
      <w:pPr>
        <w:jc w:val="both"/>
        <w:rPr>
          <w:b/>
        </w:rPr>
      </w:pPr>
    </w:p>
    <w:p w:rsidR="001118F3" w:rsidRPr="002B72E3" w:rsidRDefault="001118F3" w:rsidP="00DE23B5">
      <w:pPr>
        <w:jc w:val="both"/>
        <w:rPr>
          <w:b/>
        </w:rPr>
      </w:pPr>
      <w:r w:rsidRPr="002B72E3">
        <w:rPr>
          <w:b/>
        </w:rPr>
        <w:t>Composition of the petition (this document)</w:t>
      </w:r>
    </w:p>
    <w:p w:rsidR="001118F3" w:rsidRPr="002B72E3" w:rsidRDefault="001118F3" w:rsidP="00DE23B5">
      <w:pPr>
        <w:jc w:val="both"/>
        <w:rPr>
          <w:b/>
        </w:rPr>
      </w:pPr>
    </w:p>
    <w:p w:rsidR="001118F3" w:rsidRPr="002B72E3" w:rsidRDefault="001118F3" w:rsidP="00DE23B5">
      <w:pPr>
        <w:jc w:val="both"/>
        <w:rPr>
          <w:b/>
        </w:rPr>
      </w:pPr>
      <w:r w:rsidRPr="002B72E3">
        <w:rPr>
          <w:b/>
        </w:rPr>
        <w:t>Petition letter</w:t>
      </w:r>
    </w:p>
    <w:p w:rsidR="001118F3" w:rsidRPr="002B72E3" w:rsidRDefault="001118F3" w:rsidP="00DE23B5">
      <w:pPr>
        <w:jc w:val="both"/>
        <w:rPr>
          <w:b/>
        </w:rPr>
      </w:pPr>
    </w:p>
    <w:p w:rsidR="001118F3" w:rsidRDefault="001118F3" w:rsidP="00DE23B5">
      <w:pPr>
        <w:jc w:val="both"/>
        <w:rPr>
          <w:b/>
        </w:rPr>
      </w:pPr>
      <w:r w:rsidRPr="002B72E3">
        <w:rPr>
          <w:b/>
        </w:rPr>
        <w:t>Exhibits:</w:t>
      </w:r>
    </w:p>
    <w:p w:rsidR="00126D9B" w:rsidRPr="002B72E3" w:rsidRDefault="002B72E3" w:rsidP="00DE23B5">
      <w:pPr>
        <w:jc w:val="both"/>
      </w:pPr>
      <w:r>
        <w:t>Exhibit</w:t>
      </w:r>
      <w:r w:rsidR="00855138">
        <w:t>s 1-</w:t>
      </w:r>
      <w:r w:rsidR="00C57BA8">
        <w:t>7</w:t>
      </w:r>
      <w:r w:rsidR="00855138">
        <w:t xml:space="preserve"> are the reference letters</w:t>
      </w:r>
      <w:r>
        <w:t xml:space="preserve"> (RL) followed by the CV</w:t>
      </w:r>
      <w:r w:rsidR="00855138">
        <w:t>s</w:t>
      </w:r>
      <w:r>
        <w:t xml:space="preserve"> of the experts supporting </w:t>
      </w:r>
      <w:r w:rsidR="00D00CE8">
        <w:t>this petition.</w:t>
      </w:r>
    </w:p>
    <w:p w:rsidR="00D00CE8" w:rsidRPr="00D00CE8" w:rsidRDefault="00D00CE8" w:rsidP="00DE23B5">
      <w:pPr>
        <w:jc w:val="both"/>
      </w:pPr>
    </w:p>
    <w:p w:rsidR="003570EB" w:rsidRPr="005B2299" w:rsidRDefault="001A33E3" w:rsidP="00DE23B5">
      <w:pPr>
        <w:jc w:val="both"/>
      </w:pPr>
      <w:r w:rsidRPr="005B2299">
        <w:t xml:space="preserve">1/ </w:t>
      </w:r>
      <w:r w:rsidR="00DE23B5" w:rsidRPr="005B2299">
        <w:t>RL</w:t>
      </w:r>
      <w:r w:rsidR="003570EB" w:rsidRPr="005B2299">
        <w:t>1</w:t>
      </w:r>
      <w:r w:rsidR="00DE23B5" w:rsidRPr="005B2299">
        <w:t>:</w:t>
      </w:r>
      <w:r w:rsidR="003570EB" w:rsidRPr="005B2299">
        <w:t xml:space="preserve"> Carlos Bustamante</w:t>
      </w:r>
      <w:r w:rsidR="005B2299">
        <w:t xml:space="preserve"> </w:t>
      </w:r>
      <w:r w:rsidR="005B2299" w:rsidRPr="005B2299">
        <w:t>(USA)</w:t>
      </w:r>
      <w:r w:rsidR="003570EB" w:rsidRPr="005B2299">
        <w:t xml:space="preserve">, Current supervisor, </w:t>
      </w:r>
      <w:r w:rsidR="00456ECD" w:rsidRPr="005B2299">
        <w:t>Professor</w:t>
      </w:r>
      <w:r w:rsidR="005B2299" w:rsidRPr="005B2299">
        <w:t xml:space="preserve"> </w:t>
      </w:r>
      <w:r w:rsidR="005B2299">
        <w:t xml:space="preserve">(University of California </w:t>
      </w:r>
      <w:r w:rsidR="005B2299" w:rsidRPr="005B2299">
        <w:t>Berkeley</w:t>
      </w:r>
      <w:r w:rsidR="005B2299">
        <w:t>)</w:t>
      </w:r>
      <w:r w:rsidR="00456ECD" w:rsidRPr="005B2299">
        <w:t xml:space="preserve">. </w:t>
      </w:r>
      <w:r w:rsidR="003570EB" w:rsidRPr="005B2299">
        <w:t xml:space="preserve"> </w:t>
      </w:r>
    </w:p>
    <w:p w:rsidR="003570EB" w:rsidRPr="001118F3" w:rsidRDefault="00126D9B" w:rsidP="002B72E3">
      <w:pPr>
        <w:rPr>
          <w:rFonts w:ascii="Calibri" w:hAnsi="Calibri"/>
          <w:noProof/>
        </w:rPr>
      </w:pPr>
      <w:r w:rsidRPr="006671A7">
        <w:rPr>
          <w:rFonts w:ascii="Calibri" w:hAnsi="Calibri"/>
          <w:noProof/>
        </w:rPr>
        <w:t xml:space="preserve">2/ RL2: </w:t>
      </w:r>
      <w:r w:rsidR="002B72E3">
        <w:rPr>
          <w:rFonts w:ascii="Calibri" w:hAnsi="Calibri"/>
          <w:noProof/>
        </w:rPr>
        <w:t>Juan Colmenero</w:t>
      </w:r>
      <w:r w:rsidR="005B2299">
        <w:rPr>
          <w:rFonts w:ascii="Calibri" w:hAnsi="Calibri"/>
          <w:noProof/>
        </w:rPr>
        <w:t xml:space="preserve"> </w:t>
      </w:r>
      <w:r w:rsidR="005B2299" w:rsidRPr="005B2299">
        <w:rPr>
          <w:rFonts w:ascii="Calibri" w:hAnsi="Calibri"/>
          <w:noProof/>
        </w:rPr>
        <w:t>(Spain)</w:t>
      </w:r>
      <w:r w:rsidR="003570EB" w:rsidRPr="001118F3">
        <w:rPr>
          <w:rFonts w:ascii="Calibri" w:hAnsi="Calibri"/>
          <w:noProof/>
        </w:rPr>
        <w:t xml:space="preserve">, Former </w:t>
      </w:r>
      <w:r w:rsidR="002B72E3">
        <w:rPr>
          <w:rFonts w:ascii="Calibri" w:hAnsi="Calibri"/>
          <w:noProof/>
        </w:rPr>
        <w:t>supervisor</w:t>
      </w:r>
      <w:r w:rsidR="003570EB" w:rsidRPr="001118F3">
        <w:rPr>
          <w:rFonts w:ascii="Calibri" w:hAnsi="Calibri"/>
          <w:noProof/>
        </w:rPr>
        <w:t xml:space="preserve">, </w:t>
      </w:r>
      <w:r w:rsidR="00456ECD" w:rsidRPr="001118F3">
        <w:rPr>
          <w:rFonts w:ascii="Calibri" w:hAnsi="Calibri"/>
          <w:noProof/>
        </w:rPr>
        <w:t>Profes</w:t>
      </w:r>
      <w:r w:rsidR="002B72E3">
        <w:rPr>
          <w:rFonts w:ascii="Calibri" w:hAnsi="Calibri"/>
          <w:noProof/>
        </w:rPr>
        <w:t>s</w:t>
      </w:r>
      <w:r w:rsidR="00456ECD" w:rsidRPr="001118F3">
        <w:rPr>
          <w:rFonts w:ascii="Calibri" w:hAnsi="Calibri"/>
          <w:noProof/>
        </w:rPr>
        <w:t>or</w:t>
      </w:r>
      <w:r w:rsidR="005B2299">
        <w:rPr>
          <w:rFonts w:ascii="Calibri" w:hAnsi="Calibri"/>
          <w:noProof/>
        </w:rPr>
        <w:t xml:space="preserve"> (University of the Basque Country)</w:t>
      </w:r>
      <w:r w:rsidR="00456ECD" w:rsidRPr="001118F3">
        <w:rPr>
          <w:rFonts w:ascii="Calibri" w:hAnsi="Calibri"/>
          <w:noProof/>
        </w:rPr>
        <w:t xml:space="preserve">. </w:t>
      </w:r>
    </w:p>
    <w:p w:rsidR="005B2299" w:rsidRDefault="00FC5CCD" w:rsidP="00DE23B5">
      <w:p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3</w:t>
      </w:r>
      <w:r w:rsidR="00126D9B">
        <w:rPr>
          <w:rFonts w:ascii="Calibri" w:hAnsi="Calibri"/>
          <w:noProof/>
        </w:rPr>
        <w:t>/ RL</w:t>
      </w:r>
      <w:r w:rsidR="00BD7D29">
        <w:rPr>
          <w:rFonts w:ascii="Calibri" w:hAnsi="Calibri"/>
          <w:noProof/>
        </w:rPr>
        <w:t>3</w:t>
      </w:r>
      <w:r w:rsidR="00126D9B">
        <w:rPr>
          <w:rFonts w:ascii="Calibri" w:hAnsi="Calibri"/>
          <w:noProof/>
        </w:rPr>
        <w:t xml:space="preserve">: </w:t>
      </w:r>
      <w:r w:rsidR="003570EB" w:rsidRPr="001118F3">
        <w:rPr>
          <w:rFonts w:ascii="Calibri" w:hAnsi="Calibri"/>
          <w:noProof/>
        </w:rPr>
        <w:t>Steve Presse</w:t>
      </w:r>
      <w:r w:rsidR="005B2299">
        <w:rPr>
          <w:rFonts w:ascii="Calibri" w:hAnsi="Calibri"/>
          <w:noProof/>
        </w:rPr>
        <w:t xml:space="preserve"> </w:t>
      </w:r>
      <w:r w:rsidR="005B2299" w:rsidRPr="005B2299">
        <w:rPr>
          <w:rFonts w:ascii="Calibri" w:hAnsi="Calibri"/>
          <w:noProof/>
        </w:rPr>
        <w:t>(Canada)</w:t>
      </w:r>
      <w:r w:rsidR="003570EB" w:rsidRPr="001118F3">
        <w:rPr>
          <w:rFonts w:ascii="Calibri" w:hAnsi="Calibri"/>
          <w:noProof/>
        </w:rPr>
        <w:t xml:space="preserve">, Current colleague, </w:t>
      </w:r>
      <w:r w:rsidR="00456ECD" w:rsidRPr="001118F3">
        <w:rPr>
          <w:rFonts w:ascii="Calibri" w:hAnsi="Calibri"/>
          <w:noProof/>
        </w:rPr>
        <w:t>Assistant Profe</w:t>
      </w:r>
      <w:r w:rsidR="00021F7D">
        <w:rPr>
          <w:rFonts w:ascii="Calibri" w:hAnsi="Calibri"/>
          <w:noProof/>
        </w:rPr>
        <w:t>s</w:t>
      </w:r>
      <w:r w:rsidR="005B2299">
        <w:rPr>
          <w:rFonts w:ascii="Calibri" w:hAnsi="Calibri"/>
          <w:noProof/>
        </w:rPr>
        <w:t>sor (University of Indiana)</w:t>
      </w:r>
      <w:r w:rsidR="00456ECD" w:rsidRPr="001118F3">
        <w:rPr>
          <w:rFonts w:ascii="Calibri" w:hAnsi="Calibri"/>
          <w:noProof/>
        </w:rPr>
        <w:t xml:space="preserve"> </w:t>
      </w:r>
    </w:p>
    <w:p w:rsidR="003570EB" w:rsidRDefault="00FC5CCD" w:rsidP="00DE23B5">
      <w:p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4</w:t>
      </w:r>
      <w:r w:rsidR="00126D9B">
        <w:rPr>
          <w:rFonts w:ascii="Calibri" w:hAnsi="Calibri"/>
          <w:noProof/>
        </w:rPr>
        <w:t>/ RL</w:t>
      </w:r>
      <w:r>
        <w:rPr>
          <w:rFonts w:ascii="Calibri" w:hAnsi="Calibri"/>
          <w:noProof/>
        </w:rPr>
        <w:t>4</w:t>
      </w:r>
      <w:r w:rsidR="00126D9B">
        <w:rPr>
          <w:rFonts w:ascii="Calibri" w:hAnsi="Calibri"/>
          <w:noProof/>
        </w:rPr>
        <w:t xml:space="preserve">: </w:t>
      </w:r>
      <w:r w:rsidR="003570EB" w:rsidRPr="001118F3">
        <w:rPr>
          <w:rFonts w:ascii="Calibri" w:hAnsi="Calibri"/>
          <w:noProof/>
        </w:rPr>
        <w:t>Susan Marqusee</w:t>
      </w:r>
      <w:r w:rsidR="005B2299">
        <w:rPr>
          <w:rFonts w:ascii="Calibri" w:hAnsi="Calibri"/>
          <w:noProof/>
        </w:rPr>
        <w:t xml:space="preserve"> (USA)</w:t>
      </w:r>
      <w:r w:rsidR="003570EB" w:rsidRPr="001118F3">
        <w:rPr>
          <w:rFonts w:ascii="Calibri" w:hAnsi="Calibri"/>
          <w:noProof/>
        </w:rPr>
        <w:t xml:space="preserve">, </w:t>
      </w:r>
      <w:r>
        <w:rPr>
          <w:rFonts w:ascii="Calibri" w:hAnsi="Calibri"/>
          <w:noProof/>
        </w:rPr>
        <w:t xml:space="preserve">Current colleague, </w:t>
      </w:r>
      <w:r w:rsidR="00407E14" w:rsidRPr="001118F3">
        <w:rPr>
          <w:rFonts w:ascii="Calibri" w:hAnsi="Calibri"/>
          <w:noProof/>
        </w:rPr>
        <w:t xml:space="preserve">Director </w:t>
      </w:r>
      <w:r>
        <w:rPr>
          <w:rFonts w:ascii="Calibri" w:hAnsi="Calibri"/>
          <w:noProof/>
        </w:rPr>
        <w:t>(</w:t>
      </w:r>
      <w:r w:rsidR="00407E14" w:rsidRPr="001118F3">
        <w:rPr>
          <w:rFonts w:ascii="Calibri" w:hAnsi="Calibri"/>
          <w:noProof/>
        </w:rPr>
        <w:t>QB3 Institute</w:t>
      </w:r>
      <w:r>
        <w:rPr>
          <w:rFonts w:ascii="Calibri" w:hAnsi="Calibri"/>
          <w:noProof/>
        </w:rPr>
        <w:t>, California)</w:t>
      </w:r>
    </w:p>
    <w:p w:rsidR="00BD7D29" w:rsidRPr="00BD7D29" w:rsidRDefault="00FC5CCD" w:rsidP="00BD7D29">
      <w:p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5/ RL5</w:t>
      </w:r>
      <w:r w:rsidR="00BD7D29" w:rsidRPr="00BD7D29">
        <w:rPr>
          <w:rFonts w:ascii="Calibri" w:hAnsi="Calibri"/>
          <w:noProof/>
        </w:rPr>
        <w:t xml:space="preserve">: Gabriel Gomila (Spain), Independent, Assistant Professor (Univeristy of Cataluna).  </w:t>
      </w:r>
    </w:p>
    <w:p w:rsidR="00BD7D29" w:rsidRPr="001118F3" w:rsidRDefault="00FC5CCD" w:rsidP="00BD7D29">
      <w:pPr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6</w:t>
      </w:r>
      <w:bookmarkStart w:id="0" w:name="_GoBack"/>
      <w:bookmarkEnd w:id="0"/>
      <w:r>
        <w:rPr>
          <w:rFonts w:ascii="Calibri" w:hAnsi="Calibri"/>
          <w:noProof/>
        </w:rPr>
        <w:t>/ RL6</w:t>
      </w:r>
      <w:r w:rsidR="00BD7D29" w:rsidRPr="00BD7D29">
        <w:rPr>
          <w:rFonts w:ascii="Calibri" w:hAnsi="Calibri"/>
          <w:noProof/>
        </w:rPr>
        <w:t>: Sergei Magonov (USA), Independent, President of NT-MDT Development Co.</w:t>
      </w:r>
    </w:p>
    <w:p w:rsidR="00A51F2C" w:rsidRPr="00126D9B" w:rsidRDefault="00C57BA8" w:rsidP="00DE23B5">
      <w:pPr>
        <w:jc w:val="both"/>
      </w:pPr>
      <w:r>
        <w:rPr>
          <w:rFonts w:ascii="Calibri" w:hAnsi="Calibri"/>
          <w:noProof/>
        </w:rPr>
        <w:t>7/ RL7</w:t>
      </w:r>
      <w:r w:rsidR="00126D9B">
        <w:rPr>
          <w:rFonts w:ascii="Calibri" w:hAnsi="Calibri"/>
          <w:noProof/>
        </w:rPr>
        <w:t>:</w:t>
      </w:r>
      <w:r w:rsidR="00A51F2C" w:rsidRPr="001118F3">
        <w:rPr>
          <w:rFonts w:ascii="Calibri" w:hAnsi="Calibri"/>
          <w:noProof/>
        </w:rPr>
        <w:t xml:space="preserve"> </w:t>
      </w:r>
      <w:r w:rsidR="00A51F2C" w:rsidRPr="001118F3">
        <w:t>Athel Cornish-Bowden</w:t>
      </w:r>
      <w:r w:rsidR="005B2299">
        <w:t xml:space="preserve"> (British),</w:t>
      </w:r>
      <w:r w:rsidR="00456ECD" w:rsidRPr="001118F3">
        <w:t xml:space="preserve"> </w:t>
      </w:r>
      <w:r w:rsidR="00BD7D29">
        <w:t xml:space="preserve">Independent, </w:t>
      </w:r>
      <w:r w:rsidR="00B71A66">
        <w:t>Emeritus Research Director (C</w:t>
      </w:r>
      <w:r w:rsidR="00BD7D29">
        <w:t>NRS</w:t>
      </w:r>
      <w:r w:rsidR="00B71A66">
        <w:t>)</w:t>
      </w:r>
      <w:r w:rsidR="00BD7D29">
        <w:t>.</w:t>
      </w:r>
    </w:p>
    <w:p w:rsidR="00021F7D" w:rsidRDefault="00021F7D" w:rsidP="001D1C6A">
      <w:pPr>
        <w:jc w:val="both"/>
      </w:pPr>
    </w:p>
    <w:p w:rsidR="00D00CE8" w:rsidRPr="001118F3" w:rsidRDefault="00D00CE8" w:rsidP="001D1C6A">
      <w:pPr>
        <w:jc w:val="both"/>
      </w:pPr>
      <w:r>
        <w:t xml:space="preserve">11/ </w:t>
      </w:r>
      <w:r w:rsidR="00855138">
        <w:t xml:space="preserve">Self </w:t>
      </w:r>
      <w:r w:rsidR="00855138" w:rsidRPr="00855138">
        <w:t>Curriculum Vitae</w:t>
      </w:r>
    </w:p>
    <w:p w:rsidR="004071A3" w:rsidRPr="001118F3" w:rsidRDefault="00D00CE8" w:rsidP="001D1C6A">
      <w:pPr>
        <w:jc w:val="both"/>
      </w:pPr>
      <w:r>
        <w:t>12</w:t>
      </w:r>
      <w:r w:rsidR="001A33E3" w:rsidRPr="001118F3">
        <w:t>/ Human Frontier Science Program award attestation</w:t>
      </w:r>
    </w:p>
    <w:p w:rsidR="001A33E3" w:rsidRPr="001118F3" w:rsidRDefault="00D00CE8" w:rsidP="001D1C6A">
      <w:pPr>
        <w:jc w:val="both"/>
      </w:pPr>
      <w:r>
        <w:t>13</w:t>
      </w:r>
      <w:r w:rsidR="001A33E3" w:rsidRPr="001118F3">
        <w:t>/ B</w:t>
      </w:r>
      <w:r w:rsidR="002B72E3">
        <w:t xml:space="preserve">iophysical </w:t>
      </w:r>
      <w:r w:rsidR="001A33E3" w:rsidRPr="001118F3">
        <w:t>S</w:t>
      </w:r>
      <w:r w:rsidR="002B72E3">
        <w:t>ociety member a</w:t>
      </w:r>
      <w:r w:rsidR="001A33E3" w:rsidRPr="001118F3">
        <w:t>ttestation</w:t>
      </w:r>
    </w:p>
    <w:p w:rsidR="001A33E3" w:rsidRDefault="00D00CE8" w:rsidP="001D1C6A">
      <w:pPr>
        <w:jc w:val="both"/>
      </w:pPr>
      <w:r>
        <w:t>14</w:t>
      </w:r>
      <w:r w:rsidR="002B72E3">
        <w:t>/ Sigma Xi member a</w:t>
      </w:r>
      <w:r w:rsidR="001A33E3" w:rsidRPr="001118F3">
        <w:t>ttestation</w:t>
      </w:r>
    </w:p>
    <w:p w:rsidR="002B72E3" w:rsidRDefault="00D00CE8" w:rsidP="001D1C6A">
      <w:pPr>
        <w:jc w:val="both"/>
      </w:pPr>
      <w:r>
        <w:t>15</w:t>
      </w:r>
      <w:r w:rsidR="002B72E3">
        <w:t>/ Reviewer for Nanoscale attestation</w:t>
      </w:r>
    </w:p>
    <w:p w:rsidR="002B72E3" w:rsidRDefault="00D00CE8" w:rsidP="001D1C6A">
      <w:pPr>
        <w:jc w:val="both"/>
      </w:pPr>
      <w:r>
        <w:t>16</w:t>
      </w:r>
      <w:r w:rsidR="002B72E3">
        <w:t xml:space="preserve">/ </w:t>
      </w:r>
      <w:r w:rsidR="002B72E3" w:rsidRPr="002B72E3">
        <w:t xml:space="preserve">Citation </w:t>
      </w:r>
      <w:r w:rsidR="008C3D9B">
        <w:t>r</w:t>
      </w:r>
      <w:r w:rsidR="002B72E3" w:rsidRPr="002B72E3">
        <w:t>eport from ISI Web of knowledge</w:t>
      </w:r>
    </w:p>
    <w:p w:rsidR="002B72E3" w:rsidRDefault="002B72E3" w:rsidP="001D1C6A">
      <w:pPr>
        <w:jc w:val="both"/>
      </w:pPr>
      <w:r>
        <w:t>17</w:t>
      </w:r>
      <w:r w:rsidRPr="002B72E3">
        <w:t>/ Selection of citing articles without self-citation</w:t>
      </w:r>
    </w:p>
    <w:sectPr w:rsidR="002B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5dv0ef2ma5xpievvtevt5xkpspzdvpwa59a&quot;&gt;ArticleCitingRiedel&lt;record-ids&gt;&lt;item&gt;4&lt;/item&gt;&lt;item&gt;6&lt;/item&gt;&lt;item&gt;7&lt;/item&gt;&lt;item&gt;13&lt;/item&gt;&lt;item&gt;17&lt;/item&gt;&lt;item&gt;18&lt;/item&gt;&lt;item&gt;19&lt;/item&gt;&lt;item&gt;22&lt;/item&gt;&lt;item&gt;26&lt;/item&gt;&lt;item&gt;30&lt;/item&gt;&lt;item&gt;33&lt;/item&gt;&lt;item&gt;34&lt;/item&gt;&lt;item&gt;35&lt;/item&gt;&lt;item&gt;36&lt;/item&gt;&lt;item&gt;37&lt;/item&gt;&lt;item&gt;43&lt;/item&gt;&lt;item&gt;45&lt;/item&gt;&lt;item&gt;46&lt;/item&gt;&lt;item&gt;47&lt;/item&gt;&lt;item&gt;49&lt;/item&gt;&lt;item&gt;51&lt;/item&gt;&lt;item&gt;52&lt;/item&gt;&lt;item&gt;53&lt;/item&gt;&lt;item&gt;54&lt;/item&gt;&lt;item&gt;56&lt;/item&gt;&lt;item&gt;57&lt;/item&gt;&lt;item&gt;58&lt;/item&gt;&lt;item&gt;59&lt;/item&gt;&lt;item&gt;61&lt;/item&gt;&lt;item&gt;62&lt;/item&gt;&lt;item&gt;63&lt;/item&gt;&lt;item&gt;64&lt;/item&gt;&lt;item&gt;68&lt;/item&gt;&lt;item&gt;69&lt;/item&gt;&lt;item&gt;70&lt;/item&gt;&lt;item&gt;71&lt;/item&gt;&lt;item&gt;73&lt;/item&gt;&lt;item&gt;74&lt;/item&gt;&lt;item&gt;75&lt;/item&gt;&lt;item&gt;76&lt;/item&gt;&lt;item&gt;77&lt;/item&gt;&lt;item&gt;78&lt;/item&gt;&lt;item&gt;79&lt;/item&gt;&lt;item&gt;80&lt;/item&gt;&lt;/record-ids&gt;&lt;/item&gt;&lt;/Libraries&gt;"/>
  </w:docVars>
  <w:rsids>
    <w:rsidRoot w:val="0006163F"/>
    <w:rsid w:val="00021F7D"/>
    <w:rsid w:val="0006163F"/>
    <w:rsid w:val="001118F3"/>
    <w:rsid w:val="00126D9B"/>
    <w:rsid w:val="00145382"/>
    <w:rsid w:val="00155FD9"/>
    <w:rsid w:val="001A33E3"/>
    <w:rsid w:val="001D1C6A"/>
    <w:rsid w:val="001F204C"/>
    <w:rsid w:val="00214342"/>
    <w:rsid w:val="002A37F1"/>
    <w:rsid w:val="002B72E3"/>
    <w:rsid w:val="002C79CF"/>
    <w:rsid w:val="002D7C40"/>
    <w:rsid w:val="003570EB"/>
    <w:rsid w:val="00357640"/>
    <w:rsid w:val="00370C1D"/>
    <w:rsid w:val="00380024"/>
    <w:rsid w:val="003974F4"/>
    <w:rsid w:val="003A0A6E"/>
    <w:rsid w:val="003F5C37"/>
    <w:rsid w:val="004071A3"/>
    <w:rsid w:val="00407E14"/>
    <w:rsid w:val="00456ECD"/>
    <w:rsid w:val="004D0EE4"/>
    <w:rsid w:val="00591C78"/>
    <w:rsid w:val="005B2299"/>
    <w:rsid w:val="00605D8A"/>
    <w:rsid w:val="0064653C"/>
    <w:rsid w:val="006671A7"/>
    <w:rsid w:val="006A3C84"/>
    <w:rsid w:val="006B4311"/>
    <w:rsid w:val="0070001B"/>
    <w:rsid w:val="00765CA5"/>
    <w:rsid w:val="00855138"/>
    <w:rsid w:val="008C3D9B"/>
    <w:rsid w:val="00942147"/>
    <w:rsid w:val="009B7281"/>
    <w:rsid w:val="009C0FA5"/>
    <w:rsid w:val="00A4453A"/>
    <w:rsid w:val="00A51F2C"/>
    <w:rsid w:val="00B36FE6"/>
    <w:rsid w:val="00B55BEB"/>
    <w:rsid w:val="00B57176"/>
    <w:rsid w:val="00B71A66"/>
    <w:rsid w:val="00BD7D29"/>
    <w:rsid w:val="00C57BA8"/>
    <w:rsid w:val="00C72439"/>
    <w:rsid w:val="00C94D32"/>
    <w:rsid w:val="00CF19A5"/>
    <w:rsid w:val="00D00CE8"/>
    <w:rsid w:val="00DA2637"/>
    <w:rsid w:val="00DC757E"/>
    <w:rsid w:val="00DE23B5"/>
    <w:rsid w:val="00E52FD4"/>
    <w:rsid w:val="00F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ADE33-B96C-4A9D-A314-1E437050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06163F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163F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6163F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6163F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t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1470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25</cp:revision>
  <dcterms:created xsi:type="dcterms:W3CDTF">2014-04-01T00:08:00Z</dcterms:created>
  <dcterms:modified xsi:type="dcterms:W3CDTF">2014-05-24T05:11:00Z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